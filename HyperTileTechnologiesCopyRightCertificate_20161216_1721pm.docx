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:rsidTr="004E4B02">
        <w:tc>
          <w:tcPr>
            <w:tcW w:w="3023" w:type="dxa"/>
          </w:tcPr>
          <w:sdt>
            <w:sdtPr>
              <w:rPr>
                <w:rStyle w:val="Heading2Char"/>
                <w:b/>
                <w:color w:val="002060"/>
                <w:u w:val="single"/>
              </w:rPr>
              <w:alias w:val="Your Name:"/>
              <w:tag w:val="Your Name:"/>
              <w:id w:val="-1681114201"/>
              <w:placeholder>
                <w:docPart w:val="FFB2D4B07CC24FB88BEFFD32D3D90B1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>
              <w:rPr>
                <w:rStyle w:val="Heading2Char"/>
              </w:rPr>
            </w:sdtEndPr>
            <w:sdtContent>
              <w:p w:rsidR="00ED349C" w:rsidRPr="005152F2" w:rsidRDefault="00B12717" w:rsidP="0009079F">
                <w:pPr>
                  <w:pStyle w:val="Heading1"/>
                </w:pPr>
                <w:r>
                  <w:rPr>
                    <w:rStyle w:val="Heading2Char"/>
                    <w:b/>
                    <w:color w:val="002060"/>
                    <w:u w:val="single"/>
                    <w:lang w:val="en-GB"/>
                  </w:rPr>
                  <w:t>Hyper Tile Technologies / Weblomat Ltd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906330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R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Wa&#10;uhYhFAAAQnIAAA4AAAAAAAAAAAAAAAAALgIAAGRycy9lMm9Eb2MueG1sUEsBAi0AFAAGAAgAAAAh&#10;AGhHG9DYAAAAAwEAAA8AAAAAAAAAAAAAAAAAexYAAGRycy9kb3ducmV2LnhtbFBLBQYAAAAABAAE&#10;APMAAACAFwAAAAA=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7B22CE" w:rsidP="0009079F">
                  <w:pPr>
                    <w:pStyle w:val="Heading3"/>
                  </w:pPr>
                  <w:r>
                    <w:t>jbcPublicAffairs@gmail.com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755A8E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i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msoy5lolAADS3gAADgAAAAAAAAAAAAAAAAAuAgAAZHJzL2Uyb0Rv&#10;Yy54bWxQSwECLQAUAAYACAAAACEAaEcb0NgAAAADAQAADwAAAAAAAAAAAAAAAAC0JwAAZHJzL2Rv&#10;d25yZXYueG1sUEsFBgAAAAAEAAQA8wAAALkoAAAAAA==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7B22CE" w:rsidP="0009079F">
                  <w:pPr>
                    <w:pStyle w:val="Heading3"/>
                  </w:pPr>
                  <w:r>
                    <w:t>07411597453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Default="007B22CE" w:rsidP="0070673F">
                  <w:pPr>
                    <w:pStyle w:val="Heading3"/>
                  </w:pPr>
                  <w:r>
                    <w:t>Suite 424, 266 Banbury Rd</w:t>
                  </w:r>
                </w:p>
                <w:p w:rsidR="007B22CE" w:rsidRPr="00441EB9" w:rsidRDefault="007B22CE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Oxford, OX2 7DL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Pr="005152F2" w:rsidRDefault="007B22CE" w:rsidP="0009079F">
                  <w:pPr>
                    <w:pStyle w:val="Heading2"/>
                  </w:pPr>
                  <w:r>
                    <w:t>Hyper Tile Technologies</w:t>
                  </w:r>
                  <w:r w:rsidR="003D237C" w:rsidRPr="003D237C">
                    <w:rPr>
                      <w:vertAlign w:val="superscript"/>
                    </w:rPr>
                    <w:t>©2016</w:t>
                  </w:r>
                  <w:r w:rsidR="003D237C">
                    <w:rPr>
                      <w:vertAlign w:val="superscript"/>
                    </w:rPr>
                    <w:t>-2036, ™2016-2036</w:t>
                  </w:r>
                </w:p>
                <w:p w:rsidR="00E62D09" w:rsidRDefault="007B22CE" w:rsidP="00BC2A58">
                  <w:pPr>
                    <w:pStyle w:val="Salutation"/>
                  </w:pPr>
                  <w:r>
                    <w:t>Hyper Tile Technologies</w:t>
                  </w:r>
                  <w:r w:rsidR="00BC2A58">
                    <w:t>,</w:t>
                  </w:r>
                </w:p>
                <w:p w:rsidR="00BC2A58" w:rsidRDefault="007B22CE" w:rsidP="007B22CE">
                  <w:r>
                    <w:t>This document registers the first use and claimed copy right of the company name Hyper Tile technologies.</w:t>
                  </w:r>
                  <w:r w:rsidR="003D237C">
                    <w:t xml:space="preserve"> 16/12/2016 17:21 GMT </w:t>
                  </w:r>
                  <w:proofErr w:type="spellStart"/>
                  <w:r w:rsidR="003D237C">
                    <w:t>Witney</w:t>
                  </w:r>
                  <w:proofErr w:type="spellEnd"/>
                  <w:r w:rsidR="003D237C">
                    <w:t>,</w:t>
                  </w:r>
                </w:p>
                <w:p w:rsidR="003D237C" w:rsidRDefault="003D237C" w:rsidP="007B22CE">
                  <w:r>
                    <w:t xml:space="preserve">Oxfordshire, </w:t>
                  </w:r>
                  <w:proofErr w:type="spellStart"/>
                  <w:r>
                    <w:t>Untied</w:t>
                  </w:r>
                  <w:proofErr w:type="spellEnd"/>
                  <w:r>
                    <w:t xml:space="preserve"> Kingdom.</w:t>
                  </w:r>
                </w:p>
                <w:p w:rsidR="007B22CE" w:rsidRDefault="007B22CE" w:rsidP="007B22CE"/>
                <w:p w:rsidR="007B22CE" w:rsidRDefault="007B22CE" w:rsidP="007B22CE">
                  <w:r>
                    <w:t>Copyright: Hyper Tile Technologies</w:t>
                  </w:r>
                </w:p>
                <w:p w:rsidR="007B22CE" w:rsidRDefault="007B22CE" w:rsidP="007B22CE">
                  <w:r>
                    <w:t>As Company Name and Project Name</w:t>
                  </w:r>
                </w:p>
                <w:p w:rsidR="007B22CE" w:rsidRDefault="003D237C" w:rsidP="007B22CE">
                  <w:r>
                    <w:t>Copyright Owner</w:t>
                  </w:r>
                  <w:r w:rsidR="007B22CE">
                    <w:t xml:space="preserve"> </w:t>
                  </w:r>
                </w:p>
                <w:p w:rsidR="007B22CE" w:rsidRDefault="007B22CE" w:rsidP="007B22CE">
                  <w:r>
                    <w:t>Weblomat Ltd</w:t>
                  </w:r>
                </w:p>
                <w:p w:rsidR="007B22CE" w:rsidRDefault="007B22CE" w:rsidP="007B22CE">
                  <w:r>
                    <w:t>Suite 423</w:t>
                  </w:r>
                </w:p>
                <w:p w:rsidR="007B22CE" w:rsidRDefault="007B22CE" w:rsidP="007B22CE">
                  <w:r>
                    <w:t xml:space="preserve">266 </w:t>
                  </w:r>
                  <w:proofErr w:type="spellStart"/>
                  <w:r>
                    <w:t>Banbury</w:t>
                  </w:r>
                  <w:proofErr w:type="spellEnd"/>
                  <w:r>
                    <w:t xml:space="preserve"> Rd</w:t>
                  </w:r>
                </w:p>
                <w:p w:rsidR="007B22CE" w:rsidRDefault="007B22CE" w:rsidP="007B22CE">
                  <w:r>
                    <w:t>Oxford</w:t>
                  </w:r>
                </w:p>
                <w:p w:rsidR="007B22CE" w:rsidRDefault="007B22CE" w:rsidP="007B22CE">
                  <w:r>
                    <w:t>OX2 7DL</w:t>
                  </w:r>
                </w:p>
                <w:p w:rsidR="00B12717" w:rsidRDefault="00B12717" w:rsidP="007B22CE">
                  <w:r>
                    <w:t>Transparency and Accreditation.</w:t>
                  </w:r>
                  <w:r>
                    <w:br/>
                    <w:t>EU Public ID No. 49217841812828</w:t>
                  </w:r>
                  <w:r>
                    <w:br/>
                    <w:t>UK Gov. Company No. 09661783</w:t>
                  </w:r>
                </w:p>
                <w:p w:rsidR="00BC2A58" w:rsidRDefault="00B12717" w:rsidP="00BC2A58">
                  <w:pPr>
                    <w:pStyle w:val="Closing"/>
                  </w:pPr>
                  <w:r>
                    <w:t>signed</w:t>
                  </w:r>
                </w:p>
                <w:p w:rsidR="007B22CE" w:rsidRDefault="007B22CE" w:rsidP="007B22CE">
                  <w:pPr>
                    <w:pStyle w:val="Signature"/>
                  </w:pPr>
                  <w:r>
                    <w:t>CEO Joe Claxton B.A.(Hons), M.Sc. Dip. C.W.(Oxon)</w:t>
                  </w:r>
                </w:p>
                <w:p w:rsidR="007B22CE" w:rsidRPr="007B22CE" w:rsidRDefault="007B22CE" w:rsidP="007B22CE">
                  <w:r>
                    <w:t>For and on Behalf of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B84D385C9CE944E19ABE3BD50FBF93C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7B22CE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rPr>
                          <w:lang w:val="en-GB"/>
                        </w:rPr>
                        <w:t>Hyper Tile Technologies</w:t>
                      </w:r>
                      <w:r w:rsidR="00B12717">
                        <w:rPr>
                          <w:lang w:val="en-GB"/>
                        </w:rPr>
                        <w:t xml:space="preserve"> / Weblomat Ltd</w:t>
                      </w:r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NoSpacing"/>
      </w:pPr>
    </w:p>
    <w:sectPr w:rsidR="004416AD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B2" w:rsidRDefault="004A0AB2" w:rsidP="005E79E1">
      <w:pPr>
        <w:spacing w:after="0" w:line="240" w:lineRule="auto"/>
      </w:pPr>
      <w:r>
        <w:separator/>
      </w:r>
    </w:p>
  </w:endnote>
  <w:endnote w:type="continuationSeparator" w:id="0">
    <w:p w:rsidR="004A0AB2" w:rsidRDefault="004A0AB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172B13A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7C25A1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xx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AQ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9IIccZAADPswAADgAAAAAAAAAAAAAAAAAuAgAAZHJzL2Uy&#10;b0RvYy54bWxQSwECLQAUAAYACAAAACEAc7c4/NoAAAAFAQAADwAAAAAAAAAAAAAAAAAhHAAAZHJz&#10;L2Rvd25yZXYueG1sUEsFBgAAAAAEAAQA8wAAACgdAAAAAA=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B2" w:rsidRDefault="004A0AB2" w:rsidP="005E79E1">
      <w:pPr>
        <w:spacing w:after="0" w:line="240" w:lineRule="auto"/>
      </w:pPr>
      <w:r>
        <w:separator/>
      </w:r>
    </w:p>
  </w:footnote>
  <w:footnote w:type="continuationSeparator" w:id="0">
    <w:p w:rsidR="004A0AB2" w:rsidRDefault="004A0AB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C5401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8A1DFD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h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Dw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eVWeNJ4WAACqrAAADgAAAAAAAAAAAAAAAAAuAgAAZHJzL2Uyb0RvYy54bWxQ&#10;SwECLQAUAAYACAAAACEATPEK5dwAAAAFAQAADwAAAAAAAAAAAAAAAAD4GAAAZHJzL2Rvd25yZXYu&#10;eG1sUEsFBgAAAAAEAAQA8wAAAAEaAAAAAA=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CE"/>
    <w:rsid w:val="00065295"/>
    <w:rsid w:val="00087030"/>
    <w:rsid w:val="001A183F"/>
    <w:rsid w:val="00253B9D"/>
    <w:rsid w:val="00293B83"/>
    <w:rsid w:val="002A4640"/>
    <w:rsid w:val="002B444C"/>
    <w:rsid w:val="0038539E"/>
    <w:rsid w:val="003D237C"/>
    <w:rsid w:val="004242EC"/>
    <w:rsid w:val="004416AD"/>
    <w:rsid w:val="004A0AB2"/>
    <w:rsid w:val="004E4B02"/>
    <w:rsid w:val="005E79E1"/>
    <w:rsid w:val="006A3CE7"/>
    <w:rsid w:val="0070673F"/>
    <w:rsid w:val="007B22CE"/>
    <w:rsid w:val="008A188A"/>
    <w:rsid w:val="00A56D1A"/>
    <w:rsid w:val="00B12717"/>
    <w:rsid w:val="00BC2A58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99930"/>
  <w15:chartTrackingRefBased/>
  <w15:docId w15:val="{50E3A2FC-DFEA-449C-A23E-A3EB48A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B2D4B07CC24FB88BEFFD32D3D90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DE27-0094-4E3F-83CE-E4B1F62550A9}"/>
      </w:docPartPr>
      <w:docPartBody>
        <w:p w:rsidR="00000000" w:rsidRDefault="00CC0A51">
          <w:pPr>
            <w:pStyle w:val="FFB2D4B07CC24FB88BEFFD32D3D90B1E"/>
          </w:pPr>
          <w:r w:rsidRPr="005152F2">
            <w:t>Your Name</w:t>
          </w:r>
        </w:p>
      </w:docPartBody>
    </w:docPart>
    <w:docPart>
      <w:docPartPr>
        <w:name w:val="B84D385C9CE944E19ABE3BD50FBF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CE923-6FE7-42CA-8EAF-6F4973ED39F6}"/>
      </w:docPartPr>
      <w:docPartBody>
        <w:p w:rsidR="00000000" w:rsidRDefault="00CC0A51">
          <w:pPr>
            <w:pStyle w:val="B84D385C9CE944E19ABE3BD50FBF93CA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51"/>
    <w:rsid w:val="00C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2D4B07CC24FB88BEFFD32D3D90B1E">
    <w:name w:val="FFB2D4B07CC24FB88BEFFD32D3D90B1E"/>
  </w:style>
  <w:style w:type="paragraph" w:customStyle="1" w:styleId="0FEA88BA552847BE974D12DDBB092252">
    <w:name w:val="0FEA88BA552847BE974D12DDBB092252"/>
  </w:style>
  <w:style w:type="paragraph" w:customStyle="1" w:styleId="1DAF6C1DD0D1455193CFCE5C6E7299A6">
    <w:name w:val="1DAF6C1DD0D1455193CFCE5C6E7299A6"/>
  </w:style>
  <w:style w:type="paragraph" w:customStyle="1" w:styleId="B7F3DF508124463B8D1B552737825340">
    <w:name w:val="B7F3DF508124463B8D1B552737825340"/>
  </w:style>
  <w:style w:type="paragraph" w:customStyle="1" w:styleId="628246EA87674664AB2EA978089E1467">
    <w:name w:val="628246EA87674664AB2EA978089E1467"/>
  </w:style>
  <w:style w:type="paragraph" w:customStyle="1" w:styleId="0537EC4FD49748D0965F20D92608B987">
    <w:name w:val="0537EC4FD49748D0965F20D92608B987"/>
  </w:style>
  <w:style w:type="paragraph" w:customStyle="1" w:styleId="87FFFFF85EF74AEB94314673FDFF6356">
    <w:name w:val="87FFFFF85EF74AEB94314673FDFF6356"/>
  </w:style>
  <w:style w:type="paragraph" w:customStyle="1" w:styleId="F6543573C86D48D58479054DBEEF7883">
    <w:name w:val="F6543573C86D48D58479054DBEEF7883"/>
  </w:style>
  <w:style w:type="paragraph" w:customStyle="1" w:styleId="32AAD3E18F8A453483DA3B36AEA996AA">
    <w:name w:val="32AAD3E18F8A453483DA3B36AEA996AA"/>
  </w:style>
  <w:style w:type="paragraph" w:customStyle="1" w:styleId="762309CA50514E0887C6F6A01F2D23A3">
    <w:name w:val="762309CA50514E0887C6F6A01F2D23A3"/>
  </w:style>
  <w:style w:type="paragraph" w:customStyle="1" w:styleId="B84D385C9CE944E19ABE3BD50FBF93CA">
    <w:name w:val="B84D385C9CE944E19ABE3BD50FBF9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 Tile Technologies / Weblomat Ltd</dc:creator>
  <cp:keywords/>
  <dc:description/>
  <cp:lastModifiedBy>Joe ClaxtonPersonalAcct</cp:lastModifiedBy>
  <cp:revision>3</cp:revision>
  <dcterms:created xsi:type="dcterms:W3CDTF">2016-12-16T17:11:00Z</dcterms:created>
  <dcterms:modified xsi:type="dcterms:W3CDTF">2016-12-16T17:25:00Z</dcterms:modified>
</cp:coreProperties>
</file>